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1DB13" w14:textId="77777777" w:rsidR="00971A5A" w:rsidRDefault="00971A5A">
      <w:pPr>
        <w:pStyle w:val="berschrift1"/>
        <w:rPr>
          <w:lang w:val="en-US"/>
        </w:rPr>
      </w:pPr>
    </w:p>
    <w:p w14:paraId="6440B50D" w14:textId="77777777" w:rsidR="00E31291" w:rsidRPr="0011151D" w:rsidRDefault="0011151D">
      <w:pPr>
        <w:pStyle w:val="berschrift1"/>
        <w:rPr>
          <w:lang w:val="en-US"/>
        </w:rPr>
      </w:pPr>
      <w:bookmarkStart w:id="0" w:name="_GoBack"/>
      <w:bookmarkEnd w:id="0"/>
      <w:r>
        <w:rPr>
          <w:lang w:val="en-US"/>
        </w:rPr>
        <w:t>Mulitdrone Control</w:t>
      </w:r>
      <w:r w:rsidRPr="0011151D">
        <w:rPr>
          <w:lang w:val="en-US"/>
        </w:rPr>
        <w:t xml:space="preserve"> for Inhouse Flights</w:t>
      </w:r>
    </w:p>
    <w:p w14:paraId="216E97FB" w14:textId="77777777" w:rsidR="00E31291" w:rsidRDefault="0011151D" w:rsidP="00B56824">
      <w:pPr>
        <w:pStyle w:val="berschrift2"/>
        <w:jc w:val="both"/>
        <w:rPr>
          <w:lang w:val="en-US"/>
        </w:rPr>
      </w:pPr>
      <w:r>
        <w:rPr>
          <w:lang w:val="en-US"/>
        </w:rPr>
        <w:t xml:space="preserve">Drones are used in many applications. The objective of the thesis is to develop a control platform for ARDrones and Bebob Drones based on the Roboter Operating System. </w:t>
      </w:r>
    </w:p>
    <w:p w14:paraId="2AC92D02" w14:textId="77777777" w:rsidR="00B56824" w:rsidRDefault="0011151D" w:rsidP="00B56824">
      <w:pPr>
        <w:jc w:val="both"/>
        <w:rPr>
          <w:lang w:val="en-US"/>
        </w:rPr>
      </w:pPr>
      <w:r>
        <w:rPr>
          <w:lang w:val="en-US"/>
        </w:rPr>
        <w:t xml:space="preserve">The control environment is used to compose drone timelines. The timelines define, how drones act </w:t>
      </w:r>
      <w:r w:rsidR="007D7D4E">
        <w:rPr>
          <w:lang w:val="en-US"/>
        </w:rPr>
        <w:t>in a multi-drone environment.</w:t>
      </w:r>
      <w:r w:rsidR="00B56824">
        <w:rPr>
          <w:lang w:val="en-US"/>
        </w:rPr>
        <w:t xml:space="preserve"> The environment makes use of the nodesjs environment (ros Library). Gazebo is used as 3D simulation tool (TUM Simulator). </w:t>
      </w:r>
    </w:p>
    <w:p w14:paraId="3DBEF709" w14:textId="77777777" w:rsidR="008B035A" w:rsidRDefault="008B035A" w:rsidP="00B56824">
      <w:pPr>
        <w:jc w:val="both"/>
        <w:rPr>
          <w:lang w:val="en-US"/>
        </w:rPr>
      </w:pPr>
    </w:p>
    <w:p w14:paraId="47C28795" w14:textId="264B8033" w:rsidR="008B035A" w:rsidRDefault="00971A5A" w:rsidP="00971A5A">
      <w:pPr>
        <w:jc w:val="center"/>
        <w:rPr>
          <w:lang w:val="en-US"/>
        </w:rPr>
      </w:pPr>
      <w:r>
        <w:rPr>
          <w:rFonts w:ascii="Helvetica" w:hAnsi="Helvetica" w:cs="Helvetica"/>
          <w:noProof/>
          <w:color w:val="auto"/>
          <w:sz w:val="24"/>
          <w:szCs w:val="24"/>
          <w:lang w:eastAsia="de-DE" w:bidi="ar-SA"/>
        </w:rPr>
        <w:drawing>
          <wp:inline distT="0" distB="0" distL="0" distR="0" wp14:anchorId="1B6EF02C" wp14:editId="2A1FF01E">
            <wp:extent cx="2743200" cy="1710764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917" cy="172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81BE" w14:textId="77777777" w:rsidR="0011151D" w:rsidRDefault="00B56824" w:rsidP="00B56824">
      <w:pPr>
        <w:jc w:val="both"/>
        <w:rPr>
          <w:lang w:val="en-US"/>
        </w:rPr>
      </w:pPr>
      <w:r>
        <w:rPr>
          <w:lang w:val="en-US"/>
        </w:rPr>
        <w:t>The hardware drones are controlled using the autonomy driver.</w:t>
      </w:r>
    </w:p>
    <w:p w14:paraId="140E0B9A" w14:textId="77777777" w:rsidR="00B56824" w:rsidRDefault="00B56824" w:rsidP="0011151D">
      <w:pPr>
        <w:rPr>
          <w:lang w:val="en-US"/>
        </w:rPr>
      </w:pPr>
      <w:r>
        <w:rPr>
          <w:lang w:val="en-US"/>
        </w:rPr>
        <w:t>Contents:</w:t>
      </w:r>
    </w:p>
    <w:p w14:paraId="79DFC18D" w14:textId="77777777" w:rsidR="00B56824" w:rsidRDefault="00B56824" w:rsidP="00B5682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Introduction to ROS </w:t>
      </w:r>
    </w:p>
    <w:p w14:paraId="18112E51" w14:textId="77777777" w:rsidR="00B56824" w:rsidRDefault="00B56824" w:rsidP="00B5682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Setup the development environment</w:t>
      </w:r>
    </w:p>
    <w:p w14:paraId="662AA913" w14:textId="77777777" w:rsidR="00B56824" w:rsidRDefault="00B56824" w:rsidP="00B5682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Control drone using the environment</w:t>
      </w:r>
    </w:p>
    <w:p w14:paraId="0DA51AF7" w14:textId="77777777" w:rsidR="00B56824" w:rsidRDefault="00B56824" w:rsidP="00B5682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Setup multi-drone environment</w:t>
      </w:r>
    </w:p>
    <w:p w14:paraId="12084023" w14:textId="77777777" w:rsidR="00B56824" w:rsidRDefault="00B56824" w:rsidP="00B5682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Comparison of simulation and real drone</w:t>
      </w:r>
    </w:p>
    <w:p w14:paraId="6191405A" w14:textId="77777777" w:rsidR="00B56824" w:rsidRDefault="00B56824" w:rsidP="00B5682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Optimization of control using feedback or control mechanisms</w:t>
      </w:r>
    </w:p>
    <w:p w14:paraId="1C5E9B08" w14:textId="77777777" w:rsidR="00B56824" w:rsidRPr="00B56824" w:rsidRDefault="00B56824" w:rsidP="00B56824">
      <w:pPr>
        <w:rPr>
          <w:lang w:val="en-US"/>
        </w:rPr>
      </w:pPr>
      <w:r>
        <w:rPr>
          <w:lang w:val="en-US"/>
        </w:rPr>
        <w:t xml:space="preserve">Objective of the thesis is to optimize version 1.0 of the control environment. </w:t>
      </w:r>
    </w:p>
    <w:sectPr w:rsidR="00B56824" w:rsidRPr="00B56824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64039" w14:textId="77777777" w:rsidR="004003D9" w:rsidRDefault="004003D9">
      <w:r>
        <w:separator/>
      </w:r>
    </w:p>
    <w:p w14:paraId="21AAB016" w14:textId="77777777" w:rsidR="004003D9" w:rsidRDefault="004003D9"/>
  </w:endnote>
  <w:endnote w:type="continuationSeparator" w:id="0">
    <w:p w14:paraId="171ACDF6" w14:textId="77777777" w:rsidR="004003D9" w:rsidRDefault="004003D9">
      <w:r>
        <w:continuationSeparator/>
      </w:r>
    </w:p>
    <w:p w14:paraId="7A5C118F" w14:textId="77777777" w:rsidR="004003D9" w:rsidRDefault="004003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ABEAD" w14:textId="77777777"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A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45EA2" w14:textId="77777777" w:rsidR="004003D9" w:rsidRDefault="004003D9">
      <w:r>
        <w:separator/>
      </w:r>
    </w:p>
    <w:p w14:paraId="039F3F34" w14:textId="77777777" w:rsidR="004003D9" w:rsidRDefault="004003D9"/>
  </w:footnote>
  <w:footnote w:type="continuationSeparator" w:id="0">
    <w:p w14:paraId="64A15DC7" w14:textId="77777777" w:rsidR="004003D9" w:rsidRDefault="004003D9">
      <w:r>
        <w:continuationSeparator/>
      </w:r>
    </w:p>
    <w:p w14:paraId="1D9790C8" w14:textId="77777777" w:rsidR="004003D9" w:rsidRDefault="004003D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431922"/>
    <w:multiLevelType w:val="hybridMultilevel"/>
    <w:tmpl w:val="EC5AD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1D"/>
    <w:rsid w:val="0011151D"/>
    <w:rsid w:val="004003D9"/>
    <w:rsid w:val="00662B2D"/>
    <w:rsid w:val="00716A8D"/>
    <w:rsid w:val="007D7D4E"/>
    <w:rsid w:val="008B035A"/>
    <w:rsid w:val="00971A5A"/>
    <w:rsid w:val="00B56824"/>
    <w:rsid w:val="00B87C3E"/>
    <w:rsid w:val="00C51427"/>
    <w:rsid w:val="00E31291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8F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B5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User/Winterfeldt/Library/Containers/com.microsoft.Word/Data/Library/Caches/1031/TM10002086/Erstellen%20von%20Notiz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D8"/>
    <w:rsid w:val="001A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6F53EC13053254FAFEC8FD6A2559693">
    <w:name w:val="D6F53EC13053254FAFEC8FD6A2559693"/>
  </w:style>
  <w:style w:type="paragraph" w:styleId="Aufzhlungszeichen">
    <w:name w:val="List Bullet"/>
    <w:basedOn w:val="Standard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de-DE"/>
    </w:rPr>
  </w:style>
  <w:style w:type="paragraph" w:customStyle="1" w:styleId="1D09BE148D8CCD4484EE3D6D905C5FD2">
    <w:name w:val="1D09BE148D8CCD4484EE3D6D905C5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1</Pages>
  <Words>114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Goetz Winterfeldt</dc:creator>
  <cp:keywords/>
  <dc:description/>
  <cp:lastModifiedBy>Goetz Winterfeldt</cp:lastModifiedBy>
  <cp:revision>2</cp:revision>
  <dcterms:created xsi:type="dcterms:W3CDTF">2017-09-01T12:23:00Z</dcterms:created>
  <dcterms:modified xsi:type="dcterms:W3CDTF">2017-09-01T12:51:00Z</dcterms:modified>
</cp:coreProperties>
</file>